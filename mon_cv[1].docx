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4"/>
        <w:tblW w:w="3074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3915"/>
        <w:gridCol w:w="725"/>
        <w:gridCol w:w="6843"/>
        <w:gridCol w:w="6209"/>
        <w:gridCol w:w="6526"/>
        <w:gridCol w:w="6526"/>
      </w:tblGrid>
      <w:tr w:rsidR="007443F8" w:rsidRPr="00373162" w14:paraId="3D386464" w14:textId="152D8633" w:rsidTr="00E32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p w14:paraId="5C900D57" w14:textId="4E0D17DC" w:rsidR="007443F8" w:rsidRPr="00373162" w:rsidRDefault="007443F8" w:rsidP="00D9175D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59408A" wp14:editId="0303A848">
                  <wp:extent cx="2139950" cy="27432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7432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1D5CA643" w14:textId="77777777" w:rsidR="007443F8" w:rsidRPr="00373162" w:rsidRDefault="007443F8" w:rsidP="000C45FF">
            <w:pPr>
              <w:tabs>
                <w:tab w:val="left" w:pos="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43" w:type="dxa"/>
            <w:tcBorders>
              <w:bottom w:val="single" w:sz="4" w:space="0" w:color="auto"/>
            </w:tcBorders>
          </w:tcPr>
          <w:p w14:paraId="605FBC7D" w14:textId="53CF013E" w:rsidR="003768C5" w:rsidRPr="00373162" w:rsidRDefault="003768C5" w:rsidP="00376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  <w:p w14:paraId="476F8EB3" w14:textId="1DC24770" w:rsidR="003768C5" w:rsidRPr="00373162" w:rsidRDefault="003768C5" w:rsidP="00376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  <w:p w14:paraId="413B686F" w14:textId="1F222E83" w:rsidR="003768C5" w:rsidRPr="00373162" w:rsidRDefault="003768C5" w:rsidP="00376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  <w:p w14:paraId="7D5F164D" w14:textId="43E78973" w:rsidR="003768C5" w:rsidRPr="00373162" w:rsidRDefault="003768C5" w:rsidP="00376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  <w:p w14:paraId="2490D5D3" w14:textId="77777777" w:rsidR="003768C5" w:rsidRPr="00373162" w:rsidRDefault="003768C5" w:rsidP="00376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4394DA57" w14:textId="77777777" w:rsidR="003768C5" w:rsidRPr="00373162" w:rsidRDefault="003768C5" w:rsidP="00B1713A">
            <w:pPr>
              <w:pStyle w:val="Titr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</w:pPr>
          </w:p>
          <w:p w14:paraId="65DD6A06" w14:textId="77777777" w:rsidR="003768C5" w:rsidRPr="00373162" w:rsidRDefault="003768C5" w:rsidP="00B1713A">
            <w:pPr>
              <w:pStyle w:val="Titr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</w:pPr>
          </w:p>
          <w:p w14:paraId="024538AD" w14:textId="40891452" w:rsidR="00B1713A" w:rsidRPr="00373162" w:rsidRDefault="00B1713A" w:rsidP="00B1713A">
            <w:pPr>
              <w:pStyle w:val="Titr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7316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Dorcelia</w:t>
            </w:r>
          </w:p>
          <w:p w14:paraId="06632226" w14:textId="71DBAEF3" w:rsidR="007443F8" w:rsidRPr="00373162" w:rsidRDefault="00B1713A" w:rsidP="001B2ABD">
            <w:pPr>
              <w:pStyle w:val="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373162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 xml:space="preserve">      </w:t>
            </w:r>
            <w:r w:rsidR="007443F8" w:rsidRPr="00373162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 xml:space="preserve">KOUMBA </w:t>
            </w:r>
            <w:proofErr w:type="spellStart"/>
            <w:r w:rsidR="007443F8" w:rsidRPr="00373162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KOUMBA</w:t>
            </w:r>
            <w:proofErr w:type="spellEnd"/>
          </w:p>
          <w:p w14:paraId="25317D4E" w14:textId="77777777" w:rsidR="00B1713A" w:rsidRPr="00373162" w:rsidRDefault="00B1713A" w:rsidP="00B1713A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pacing w:val="0"/>
                <w:w w:val="100"/>
                <w:lang w:val="en-US"/>
              </w:rPr>
            </w:pPr>
            <w:r w:rsidRPr="00373162">
              <w:rPr>
                <w:rFonts w:ascii="Times New Roman" w:hAnsi="Times New Roman" w:cs="Times New Roman"/>
                <w:spacing w:val="2080"/>
                <w:w w:val="100"/>
                <w:lang w:val="en-US"/>
              </w:rPr>
              <w:t xml:space="preserve"> </w:t>
            </w:r>
          </w:p>
          <w:p w14:paraId="2421BC0F" w14:textId="6FB1D730" w:rsidR="00B1713A" w:rsidRPr="00373162" w:rsidRDefault="00D3650F" w:rsidP="003768C5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pacing w:val="0"/>
                <w:w w:val="100"/>
                <w:lang w:val="en-US"/>
              </w:rPr>
            </w:pPr>
            <w:r w:rsidRPr="00373162">
              <w:rPr>
                <w:rFonts w:ascii="Times New Roman" w:hAnsi="Times New Roman" w:cs="Times New Roman"/>
                <w:spacing w:val="2080"/>
                <w:w w:val="99"/>
                <w:lang w:val="en-US"/>
              </w:rPr>
              <w:t xml:space="preserve"> </w:t>
            </w:r>
          </w:p>
        </w:tc>
        <w:tc>
          <w:tcPr>
            <w:tcW w:w="6209" w:type="dxa"/>
          </w:tcPr>
          <w:p w14:paraId="0A1F9591" w14:textId="77777777" w:rsidR="007443F8" w:rsidRPr="00373162" w:rsidRDefault="007443F8" w:rsidP="001B2ABD">
            <w:pPr>
              <w:pStyle w:val="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6" w:type="dxa"/>
          </w:tcPr>
          <w:p w14:paraId="05D8FC43" w14:textId="22935B3A" w:rsidR="007443F8" w:rsidRPr="00373162" w:rsidRDefault="007443F8" w:rsidP="001B2ABD">
            <w:pPr>
              <w:pStyle w:val="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6" w:type="dxa"/>
          </w:tcPr>
          <w:p w14:paraId="0E8210A5" w14:textId="2A5479FF" w:rsidR="007443F8" w:rsidRPr="00373162" w:rsidRDefault="007443F8" w:rsidP="001B2ABD">
            <w:pPr>
              <w:pStyle w:val="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C5E96" w:rsidRPr="00373162" w14:paraId="0BE04A41" w14:textId="068F9E6B" w:rsidTr="00E3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DDDABD7CE567416480BABB4D281FE86A"/>
              </w:placeholder>
              <w:temporary/>
              <w:showingPlcHdr/>
              <w15:appearance w15:val="hidden"/>
            </w:sdtPr>
            <w:sdtEndPr/>
            <w:sdtContent>
              <w:p w14:paraId="4B1A0A9E" w14:textId="03B49675" w:rsidR="007443F8" w:rsidRPr="00373162" w:rsidRDefault="007443F8" w:rsidP="00CB0055">
                <w:pPr>
                  <w:pStyle w:val="Titre3"/>
                  <w:outlineLvl w:val="2"/>
                  <w:rPr>
                    <w:rFonts w:ascii="Times New Roman" w:hAnsi="Times New Roman" w:cs="Times New Roman"/>
                  </w:rPr>
                </w:pPr>
                <w:r w:rsidRPr="00373162">
                  <w:rPr>
                    <w:rFonts w:ascii="Times New Roman" w:hAnsi="Times New Roman" w:cs="Times New Roman"/>
                    <w:lang w:bidi="fr-FR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1111563247"/>
              <w:placeholder>
                <w:docPart w:val="FFE5C6847997457A908260F3B1FB9EBF"/>
              </w:placeholder>
              <w:temporary/>
              <w:showingPlcHdr/>
              <w15:appearance w15:val="hidden"/>
            </w:sdtPr>
            <w:sdtEndPr/>
            <w:sdtContent>
              <w:p w14:paraId="41163766" w14:textId="54AF30A7" w:rsidR="007443F8" w:rsidRPr="00373162" w:rsidRDefault="007443F8" w:rsidP="004D3011">
                <w:pPr>
                  <w:rPr>
                    <w:rFonts w:ascii="Times New Roman" w:hAnsi="Times New Roman" w:cs="Times New Roman"/>
                    <w:b w:val="0"/>
                    <w:bCs w:val="0"/>
                  </w:rPr>
                </w:pPr>
                <w:r w:rsidRPr="00373162">
                  <w:rPr>
                    <w:rFonts w:ascii="Times New Roman" w:hAnsi="Times New Roman" w:cs="Times New Roman"/>
                    <w:b w:val="0"/>
                    <w:bCs w:val="0"/>
                    <w:lang w:bidi="fr-FR"/>
                  </w:rPr>
                  <w:t>TÉLÉPHONE :</w:t>
                </w:r>
              </w:p>
            </w:sdtContent>
          </w:sdt>
          <w:p w14:paraId="0C582265" w14:textId="79CA35BA" w:rsidR="007443F8" w:rsidRPr="00373162" w:rsidRDefault="007443F8" w:rsidP="004D301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73162">
              <w:rPr>
                <w:rFonts w:ascii="Times New Roman" w:hAnsi="Times New Roman" w:cs="Times New Roman"/>
                <w:b w:val="0"/>
                <w:bCs w:val="0"/>
              </w:rPr>
              <w:t>+221 78 826 61 51</w:t>
            </w:r>
          </w:p>
          <w:p w14:paraId="32F2ACEA" w14:textId="77777777" w:rsidR="00E32BFA" w:rsidRPr="00373162" w:rsidRDefault="00E32BFA" w:rsidP="002B527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4D8D942" w14:textId="234BEDE8" w:rsidR="002B527F" w:rsidRPr="00373162" w:rsidRDefault="002B527F" w:rsidP="002B527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373162">
              <w:rPr>
                <w:rFonts w:ascii="Times New Roman" w:hAnsi="Times New Roman" w:cs="Times New Roman"/>
                <w:b w:val="0"/>
                <w:bCs w:val="0"/>
                <w:sz w:val="22"/>
              </w:rPr>
              <w:t>E-mail :</w:t>
            </w:r>
          </w:p>
          <w:p w14:paraId="3E13A626" w14:textId="77777777" w:rsidR="002B527F" w:rsidRPr="00373162" w:rsidRDefault="002B527F" w:rsidP="002B527F">
            <w:pPr>
              <w:rPr>
                <w:rStyle w:val="Lienhypertexte"/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373162">
              <w:rPr>
                <w:rFonts w:ascii="Times New Roman" w:hAnsi="Times New Roman" w:cs="Times New Roman"/>
                <w:b w:val="0"/>
                <w:bCs w:val="0"/>
                <w:color w:val="B85A22" w:themeColor="accent2" w:themeShade="BF"/>
                <w:sz w:val="22"/>
                <w:u w:val="single"/>
              </w:rPr>
              <w:t>koumbakoumbadorcelia@gmail.com</w:t>
            </w:r>
          </w:p>
          <w:p w14:paraId="6801AA11" w14:textId="77777777" w:rsidR="002B527F" w:rsidRPr="00373162" w:rsidRDefault="002B527F" w:rsidP="004D3011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  <w:p w14:paraId="3471E81E" w14:textId="199F3088" w:rsidR="007443F8" w:rsidRPr="00373162" w:rsidRDefault="007443F8" w:rsidP="004D3011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373162">
              <w:rPr>
                <w:rFonts w:ascii="Times New Roman" w:hAnsi="Times New Roman" w:cs="Times New Roman"/>
                <w:b w:val="0"/>
                <w:bCs w:val="0"/>
                <w:sz w:val="22"/>
              </w:rPr>
              <w:t>Ville :</w:t>
            </w:r>
          </w:p>
          <w:p w14:paraId="54527B5E" w14:textId="557B36C9" w:rsidR="007443F8" w:rsidRPr="00373162" w:rsidRDefault="007443F8" w:rsidP="004D3011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373162">
              <w:rPr>
                <w:rFonts w:ascii="Times New Roman" w:hAnsi="Times New Roman" w:cs="Times New Roman"/>
                <w:b w:val="0"/>
                <w:bCs w:val="0"/>
                <w:sz w:val="22"/>
              </w:rPr>
              <w:t>Dakar</w:t>
            </w:r>
          </w:p>
          <w:p w14:paraId="558E0CE0" w14:textId="7FD7DA5F" w:rsidR="007443F8" w:rsidRPr="00373162" w:rsidRDefault="007443F8" w:rsidP="002B527F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373162">
              <w:rPr>
                <w:rFonts w:ascii="Times New Roman" w:hAnsi="Times New Roman" w:cs="Times New Roman"/>
                <w:b w:val="0"/>
                <w:bCs w:val="0"/>
                <w:sz w:val="22"/>
              </w:rPr>
              <w:t>Liberté 6 Extension</w:t>
            </w:r>
          </w:p>
          <w:p w14:paraId="16E1759C" w14:textId="6269A854" w:rsidR="003768C5" w:rsidRPr="00373162" w:rsidRDefault="003768C5" w:rsidP="002B527F">
            <w:pPr>
              <w:rPr>
                <w:rFonts w:ascii="Times New Roman" w:hAnsi="Times New Roman" w:cs="Times New Roman"/>
              </w:rPr>
            </w:pPr>
          </w:p>
          <w:p w14:paraId="5C20BB2F" w14:textId="7AA1AA81" w:rsidR="003768C5" w:rsidRPr="00373162" w:rsidRDefault="003768C5" w:rsidP="003768C5">
            <w:pPr>
              <w:pStyle w:val="Titre3"/>
              <w:outlineLvl w:val="2"/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</w:rPr>
              <w:t>situation matrimonial</w:t>
            </w:r>
          </w:p>
          <w:p w14:paraId="4590D3A7" w14:textId="6C27F6E4" w:rsidR="007443F8" w:rsidRPr="00373162" w:rsidRDefault="003768C5" w:rsidP="004142CD">
            <w:p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373162">
              <w:rPr>
                <w:rFonts w:ascii="Times New Roman" w:hAnsi="Times New Roman" w:cs="Times New Roman"/>
                <w:b w:val="0"/>
                <w:bCs w:val="0"/>
                <w:sz w:val="22"/>
              </w:rPr>
              <w:t>Célibataire</w:t>
            </w:r>
          </w:p>
          <w:sdt>
            <w:sdtPr>
              <w:rPr>
                <w:rFonts w:ascii="Times New Roman" w:hAnsi="Times New Roman" w:cs="Times New Roman"/>
              </w:rPr>
              <w:id w:val="-1444214663"/>
              <w:placeholder>
                <w:docPart w:val="450D9F15BC6C408A9AE5986E34B0C8C0"/>
              </w:placeholder>
              <w:temporary/>
              <w:showingPlcHdr/>
              <w15:appearance w15:val="hidden"/>
            </w:sdtPr>
            <w:sdtEndPr/>
            <w:sdtContent>
              <w:p w14:paraId="6014852F" w14:textId="4552BDF3" w:rsidR="007443F8" w:rsidRPr="00373162" w:rsidRDefault="007443F8" w:rsidP="00CB0055">
                <w:pPr>
                  <w:pStyle w:val="Titre3"/>
                  <w:outlineLvl w:val="2"/>
                  <w:rPr>
                    <w:rFonts w:ascii="Times New Roman" w:hAnsi="Times New Roman" w:cs="Times New Roman"/>
                  </w:rPr>
                </w:pPr>
                <w:r w:rsidRPr="00373162">
                  <w:rPr>
                    <w:rFonts w:ascii="Times New Roman" w:hAnsi="Times New Roman" w:cs="Times New Roman"/>
                  </w:rPr>
                  <w:t>Loisirs</w:t>
                </w:r>
              </w:p>
            </w:sdtContent>
          </w:sdt>
          <w:p w14:paraId="0E463BE9" w14:textId="5C57BB22" w:rsidR="007443F8" w:rsidRPr="00373162" w:rsidRDefault="007443F8" w:rsidP="00066FCB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373162">
              <w:rPr>
                <w:rFonts w:ascii="Times New Roman" w:hAnsi="Times New Roman" w:cs="Times New Roman"/>
                <w:b w:val="0"/>
                <w:bCs w:val="0"/>
                <w:sz w:val="22"/>
              </w:rPr>
              <w:t>Lecture</w:t>
            </w:r>
            <w:r w:rsidR="0064278D" w:rsidRPr="00373162">
              <w:rPr>
                <w:rFonts w:ascii="Times New Roman" w:hAnsi="Times New Roman" w:cs="Times New Roman"/>
                <w:b w:val="0"/>
                <w:bCs w:val="0"/>
                <w:sz w:val="22"/>
              </w:rPr>
              <w:t>s</w:t>
            </w:r>
          </w:p>
          <w:p w14:paraId="78FD2E3D" w14:textId="6B4B0493" w:rsidR="007443F8" w:rsidRPr="00373162" w:rsidRDefault="007443F8" w:rsidP="00066FCB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373162">
              <w:rPr>
                <w:rFonts w:ascii="Times New Roman" w:hAnsi="Times New Roman" w:cs="Times New Roman"/>
                <w:b w:val="0"/>
                <w:bCs w:val="0"/>
                <w:sz w:val="22"/>
              </w:rPr>
              <w:t>Pâtisseries</w:t>
            </w:r>
          </w:p>
          <w:p w14:paraId="5E26B5C8" w14:textId="77777777" w:rsidR="007443F8" w:rsidRPr="00373162" w:rsidRDefault="007443F8" w:rsidP="004D3011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 w:rsidRPr="00373162">
              <w:rPr>
                <w:rFonts w:ascii="Times New Roman" w:hAnsi="Times New Roman" w:cs="Times New Roman"/>
                <w:b w:val="0"/>
                <w:bCs w:val="0"/>
                <w:sz w:val="22"/>
              </w:rPr>
              <w:t>Cinéma</w:t>
            </w:r>
          </w:p>
          <w:p w14:paraId="19C95755" w14:textId="2165EB00" w:rsidR="004107C0" w:rsidRPr="00373162" w:rsidRDefault="004107C0" w:rsidP="004107C0">
            <w:pPr>
              <w:pStyle w:val="Titre2"/>
              <w:outlineLvl w:val="1"/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</w:rPr>
              <w:t>competances et qu</w:t>
            </w:r>
            <w:r w:rsidR="006F01BC" w:rsidRPr="00373162">
              <w:rPr>
                <w:rFonts w:ascii="Times New Roman" w:hAnsi="Times New Roman" w:cs="Times New Roman"/>
              </w:rPr>
              <w:t>a</w:t>
            </w:r>
            <w:r w:rsidRPr="00373162">
              <w:rPr>
                <w:rFonts w:ascii="Times New Roman" w:hAnsi="Times New Roman" w:cs="Times New Roman"/>
              </w:rPr>
              <w:t xml:space="preserve">lites </w:t>
            </w:r>
          </w:p>
          <w:p w14:paraId="1A1C0458" w14:textId="77777777" w:rsidR="004107C0" w:rsidRPr="00373162" w:rsidRDefault="004107C0" w:rsidP="00410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162">
              <w:rPr>
                <w:rFonts w:ascii="Times New Roman" w:hAnsi="Times New Roman" w:cs="Times New Roman"/>
                <w:sz w:val="24"/>
                <w:szCs w:val="24"/>
              </w:rPr>
              <w:t>Word : moyen</w:t>
            </w:r>
          </w:p>
          <w:p w14:paraId="3FDF62D5" w14:textId="77777777" w:rsidR="004107C0" w:rsidRPr="00373162" w:rsidRDefault="004107C0" w:rsidP="00410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162">
              <w:rPr>
                <w:rFonts w:ascii="Times New Roman" w:hAnsi="Times New Roman" w:cs="Times New Roman"/>
                <w:sz w:val="24"/>
                <w:szCs w:val="24"/>
              </w:rPr>
              <w:t>Powerpoint : Moyen</w:t>
            </w:r>
          </w:p>
          <w:p w14:paraId="206D85FE" w14:textId="6AB50D1C" w:rsidR="006F01BC" w:rsidRPr="00373162" w:rsidRDefault="004107C0" w:rsidP="004107C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3162">
              <w:rPr>
                <w:rFonts w:ascii="Times New Roman" w:hAnsi="Times New Roman" w:cs="Times New Roman"/>
                <w:sz w:val="24"/>
                <w:szCs w:val="24"/>
              </w:rPr>
              <w:t>Excel : moyen</w:t>
            </w:r>
          </w:p>
          <w:p w14:paraId="3EC4CF5A" w14:textId="77777777" w:rsidR="006F01BC" w:rsidRPr="00373162" w:rsidRDefault="006F01BC" w:rsidP="004107C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A026B73" w14:textId="227A98E9" w:rsidR="006F01BC" w:rsidRPr="00373162" w:rsidRDefault="006F01BC" w:rsidP="006F01BC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r w:rsidRPr="0037316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1.Ponctualité : Respect des délais et des horaires.</w:t>
            </w:r>
          </w:p>
          <w:p w14:paraId="3717D9DA" w14:textId="0AB564A4" w:rsidR="006F01BC" w:rsidRPr="00373162" w:rsidRDefault="006F01BC" w:rsidP="006F01BC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r w:rsidRPr="0037316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2.Détermination : Motivation et engagement à atteindre les objectifs.</w:t>
            </w:r>
          </w:p>
          <w:p w14:paraId="713EF378" w14:textId="71FE1BC0" w:rsidR="006F01BC" w:rsidRPr="00373162" w:rsidRDefault="006F01BC" w:rsidP="006F01BC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FR"/>
              </w:rPr>
            </w:pPr>
            <w:r w:rsidRPr="0037316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3.Organisation : Capacité à gérer plusieurs tâches simultanément.</w:t>
            </w:r>
          </w:p>
          <w:p w14:paraId="121C9707" w14:textId="0EDF699D" w:rsidR="006F01BC" w:rsidRPr="00373162" w:rsidRDefault="006F01BC" w:rsidP="006F01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316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4.Communication : Aptitude à interagir efficacement avec les collègues et les clients.</w:t>
            </w:r>
          </w:p>
          <w:p w14:paraId="67622964" w14:textId="75BD5B48" w:rsidR="00007182" w:rsidRPr="00373162" w:rsidRDefault="00007182" w:rsidP="00007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14:paraId="3BDAC642" w14:textId="0C000A64" w:rsidR="007443F8" w:rsidRPr="00373162" w:rsidRDefault="007443F8" w:rsidP="000C45FF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43" w:type="dxa"/>
            <w:tcBorders>
              <w:top w:val="single" w:sz="4" w:space="0" w:color="auto"/>
            </w:tcBorders>
          </w:tcPr>
          <w:p w14:paraId="7E997E4A" w14:textId="0EB6CF39" w:rsidR="007221E8" w:rsidRPr="00373162" w:rsidRDefault="007221E8" w:rsidP="007221E8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</w:rPr>
              <w:t>profil</w:t>
            </w:r>
          </w:p>
          <w:p w14:paraId="4833F7EC" w14:textId="0ED792C0" w:rsidR="007221E8" w:rsidRPr="00373162" w:rsidRDefault="00373162" w:rsidP="007221E8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37316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polyvalente avec une forte capacité d'adaptation et une grande rigueur dans le travail. Fort de compétences variées et d'une expérience diversifiée, je suis motivé à contribuer efficacement à la réussite des projets et des objectifs de l'organisation. Doté d’un excellent sens du relationnel, d’un esprit d’équipe affirmé et d’une volonté constante d’apprentissage, je suis prêt à relever des défis dans différents secteurs.</w:t>
            </w:r>
          </w:p>
          <w:p w14:paraId="307767F6" w14:textId="2A947532" w:rsidR="007221E8" w:rsidRPr="00373162" w:rsidRDefault="007221E8" w:rsidP="00722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</w:rPr>
              <w:t xml:space="preserve">Technicienne de surface chez un particulier   </w:t>
            </w:r>
            <w:r w:rsidR="004107C0" w:rsidRPr="00373162">
              <w:rPr>
                <w:rFonts w:ascii="Times New Roman" w:hAnsi="Times New Roman" w:cs="Times New Roman"/>
              </w:rPr>
              <w:t xml:space="preserve">                 </w:t>
            </w:r>
            <w:r w:rsidR="00931785" w:rsidRPr="00373162">
              <w:rPr>
                <w:rFonts w:ascii="Times New Roman" w:hAnsi="Times New Roman" w:cs="Times New Roman"/>
              </w:rPr>
              <w:t xml:space="preserve"> </w:t>
            </w:r>
            <w:r w:rsidR="004107C0" w:rsidRPr="00373162">
              <w:rPr>
                <w:rFonts w:ascii="Times New Roman" w:hAnsi="Times New Roman" w:cs="Times New Roman"/>
              </w:rPr>
              <w:t xml:space="preserve">   </w:t>
            </w:r>
            <w:r w:rsidRPr="00373162">
              <w:rPr>
                <w:rFonts w:ascii="Times New Roman" w:hAnsi="Times New Roman" w:cs="Times New Roman"/>
              </w:rPr>
              <w:t xml:space="preserve"> été 2019</w:t>
            </w:r>
          </w:p>
          <w:p w14:paraId="74A47E29" w14:textId="47C5ABD1" w:rsidR="007221E8" w:rsidRPr="00373162" w:rsidRDefault="007221E8" w:rsidP="00722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</w:rPr>
              <w:t xml:space="preserve">Gérante d’un magasin de vêtement           </w:t>
            </w:r>
            <w:r w:rsidR="004107C0" w:rsidRPr="00373162">
              <w:rPr>
                <w:rFonts w:ascii="Times New Roman" w:hAnsi="Times New Roman" w:cs="Times New Roman"/>
              </w:rPr>
              <w:t xml:space="preserve">                  </w:t>
            </w:r>
            <w:r w:rsidRPr="00373162">
              <w:rPr>
                <w:rFonts w:ascii="Times New Roman" w:hAnsi="Times New Roman" w:cs="Times New Roman"/>
              </w:rPr>
              <w:t xml:space="preserve">   </w:t>
            </w:r>
            <w:r w:rsidR="004107C0" w:rsidRPr="00373162">
              <w:rPr>
                <w:rFonts w:ascii="Times New Roman" w:hAnsi="Times New Roman" w:cs="Times New Roman"/>
              </w:rPr>
              <w:t xml:space="preserve"> </w:t>
            </w:r>
            <w:r w:rsidR="00931785" w:rsidRPr="00373162">
              <w:rPr>
                <w:rFonts w:ascii="Times New Roman" w:hAnsi="Times New Roman" w:cs="Times New Roman"/>
              </w:rPr>
              <w:t xml:space="preserve"> </w:t>
            </w:r>
            <w:r w:rsidR="004107C0" w:rsidRPr="00373162">
              <w:rPr>
                <w:rFonts w:ascii="Times New Roman" w:hAnsi="Times New Roman" w:cs="Times New Roman"/>
              </w:rPr>
              <w:t xml:space="preserve">  </w:t>
            </w:r>
            <w:r w:rsidRPr="00373162">
              <w:rPr>
                <w:rFonts w:ascii="Times New Roman" w:hAnsi="Times New Roman" w:cs="Times New Roman"/>
              </w:rPr>
              <w:t xml:space="preserve">  été 2020</w:t>
            </w:r>
          </w:p>
          <w:p w14:paraId="4189482D" w14:textId="1C60C72C" w:rsidR="007221E8" w:rsidRPr="00373162" w:rsidRDefault="004107C0" w:rsidP="00722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</w:rPr>
              <w:t>Gérante</w:t>
            </w:r>
            <w:r w:rsidR="007221E8" w:rsidRPr="00373162">
              <w:rPr>
                <w:rFonts w:ascii="Times New Roman" w:hAnsi="Times New Roman" w:cs="Times New Roman"/>
              </w:rPr>
              <w:t xml:space="preserve"> d’un magasin de </w:t>
            </w:r>
            <w:r w:rsidRPr="00373162">
              <w:rPr>
                <w:rFonts w:ascii="Times New Roman" w:hAnsi="Times New Roman" w:cs="Times New Roman"/>
              </w:rPr>
              <w:t>vêtement</w:t>
            </w:r>
            <w:r w:rsidR="007221E8" w:rsidRPr="00373162">
              <w:rPr>
                <w:rFonts w:ascii="Times New Roman" w:hAnsi="Times New Roman" w:cs="Times New Roman"/>
              </w:rPr>
              <w:t xml:space="preserve">           </w:t>
            </w:r>
            <w:r w:rsidRPr="00373162">
              <w:rPr>
                <w:rFonts w:ascii="Times New Roman" w:hAnsi="Times New Roman" w:cs="Times New Roman"/>
              </w:rPr>
              <w:t xml:space="preserve">                     </w:t>
            </w:r>
            <w:r w:rsidR="007221E8" w:rsidRPr="00373162">
              <w:rPr>
                <w:rFonts w:ascii="Times New Roman" w:hAnsi="Times New Roman" w:cs="Times New Roman"/>
              </w:rPr>
              <w:t xml:space="preserve">   </w:t>
            </w:r>
            <w:r w:rsidR="00931785" w:rsidRPr="00373162">
              <w:rPr>
                <w:rFonts w:ascii="Times New Roman" w:hAnsi="Times New Roman" w:cs="Times New Roman"/>
              </w:rPr>
              <w:t xml:space="preserve"> </w:t>
            </w:r>
            <w:r w:rsidR="007221E8" w:rsidRPr="00373162">
              <w:rPr>
                <w:rFonts w:ascii="Times New Roman" w:hAnsi="Times New Roman" w:cs="Times New Roman"/>
              </w:rPr>
              <w:t xml:space="preserve">  été 2021</w:t>
            </w:r>
          </w:p>
          <w:p w14:paraId="1A4FF797" w14:textId="055D39AF" w:rsidR="004107C0" w:rsidRPr="00373162" w:rsidRDefault="004107C0" w:rsidP="00722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</w:rPr>
              <w:t xml:space="preserve">Charge de vente dans un magasin d’électro-ménager  </w:t>
            </w:r>
            <w:r w:rsidR="00931785" w:rsidRPr="00373162">
              <w:rPr>
                <w:rFonts w:ascii="Times New Roman" w:hAnsi="Times New Roman" w:cs="Times New Roman"/>
              </w:rPr>
              <w:t xml:space="preserve"> </w:t>
            </w:r>
            <w:r w:rsidRPr="00373162">
              <w:rPr>
                <w:rFonts w:ascii="Times New Roman" w:hAnsi="Times New Roman" w:cs="Times New Roman"/>
              </w:rPr>
              <w:t xml:space="preserve">   été 2022</w:t>
            </w:r>
          </w:p>
          <w:p w14:paraId="0C0038A6" w14:textId="5E969CF1" w:rsidR="004107C0" w:rsidRPr="00373162" w:rsidRDefault="004107C0" w:rsidP="00722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</w:rPr>
              <w:t xml:space="preserve">Gérante d’un restaurant                                                 </w:t>
            </w:r>
            <w:r w:rsidR="00931785" w:rsidRPr="00373162">
              <w:rPr>
                <w:rFonts w:ascii="Times New Roman" w:hAnsi="Times New Roman" w:cs="Times New Roman"/>
              </w:rPr>
              <w:t xml:space="preserve"> </w:t>
            </w:r>
            <w:r w:rsidRPr="00373162">
              <w:rPr>
                <w:rFonts w:ascii="Times New Roman" w:hAnsi="Times New Roman" w:cs="Times New Roman"/>
              </w:rPr>
              <w:t xml:space="preserve">    été 2023</w:t>
            </w:r>
          </w:p>
          <w:p w14:paraId="2627E81D" w14:textId="5A374D8A" w:rsidR="004107C0" w:rsidRPr="00373162" w:rsidRDefault="004107C0" w:rsidP="00722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</w:rPr>
              <w:t xml:space="preserve">Stagiaire a TGI (tout en génie </w:t>
            </w:r>
            <w:proofErr w:type="gramStart"/>
            <w:r w:rsidR="00817E00" w:rsidRPr="00373162">
              <w:rPr>
                <w:rFonts w:ascii="Times New Roman" w:hAnsi="Times New Roman" w:cs="Times New Roman"/>
              </w:rPr>
              <w:t>informatique</w:t>
            </w:r>
            <w:r w:rsidR="00817E00">
              <w:rPr>
                <w:rFonts w:ascii="Times New Roman" w:hAnsi="Times New Roman" w:cs="Times New Roman"/>
              </w:rPr>
              <w:t>)</w:t>
            </w:r>
            <w:r w:rsidRPr="00373162">
              <w:rPr>
                <w:rFonts w:ascii="Times New Roman" w:hAnsi="Times New Roman" w:cs="Times New Roman"/>
              </w:rPr>
              <w:t xml:space="preserve">   </w:t>
            </w:r>
            <w:proofErr w:type="gramEnd"/>
            <w:r w:rsidR="00931785" w:rsidRPr="00373162">
              <w:rPr>
                <w:rFonts w:ascii="Times New Roman" w:hAnsi="Times New Roman" w:cs="Times New Roman"/>
              </w:rPr>
              <w:t xml:space="preserve">            </w:t>
            </w:r>
            <w:r w:rsidRPr="00373162">
              <w:rPr>
                <w:rFonts w:ascii="Times New Roman" w:hAnsi="Times New Roman" w:cs="Times New Roman"/>
              </w:rPr>
              <w:t xml:space="preserve"> </w:t>
            </w:r>
            <w:r w:rsidR="00931785" w:rsidRPr="00373162">
              <w:rPr>
                <w:rFonts w:ascii="Times New Roman" w:hAnsi="Times New Roman" w:cs="Times New Roman"/>
              </w:rPr>
              <w:t xml:space="preserve"> </w:t>
            </w:r>
            <w:r w:rsidR="006F01BC" w:rsidRPr="00373162">
              <w:rPr>
                <w:rFonts w:ascii="Times New Roman" w:hAnsi="Times New Roman" w:cs="Times New Roman"/>
              </w:rPr>
              <w:t xml:space="preserve">  </w:t>
            </w:r>
            <w:r w:rsidRPr="00373162">
              <w:rPr>
                <w:rFonts w:ascii="Times New Roman" w:hAnsi="Times New Roman" w:cs="Times New Roman"/>
              </w:rPr>
              <w:t>septembre 2024</w:t>
            </w:r>
          </w:p>
          <w:p w14:paraId="73105308" w14:textId="17F90B52" w:rsidR="007221E8" w:rsidRPr="00373162" w:rsidRDefault="00B1713A" w:rsidP="007221E8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</w:rPr>
              <w:t>formations</w:t>
            </w:r>
          </w:p>
          <w:p w14:paraId="0D8A7875" w14:textId="2A8EEF99" w:rsidR="007443F8" w:rsidRPr="00373162" w:rsidRDefault="007443F8" w:rsidP="00B359E4">
            <w:pPr>
              <w:pStyle w:val="Titre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373162">
              <w:rPr>
                <w:rFonts w:ascii="Times New Roman" w:hAnsi="Times New Roman" w:cs="Times New Roman"/>
                <w:sz w:val="36"/>
                <w:szCs w:val="36"/>
              </w:rPr>
              <w:t>UNIVERS PROFESSIONNEL (unipro)</w:t>
            </w:r>
          </w:p>
          <w:p w14:paraId="5711EC6A" w14:textId="6CF0139B" w:rsidR="007443F8" w:rsidRPr="00373162" w:rsidRDefault="007443F8" w:rsidP="00BD6A41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bidi="fr-FR"/>
              </w:rPr>
            </w:pPr>
            <w:r w:rsidRPr="00373162">
              <w:rPr>
                <w:rFonts w:ascii="Times New Roman" w:hAnsi="Times New Roman" w:cs="Times New Roman"/>
                <w:sz w:val="32"/>
                <w:szCs w:val="32"/>
              </w:rPr>
              <w:t xml:space="preserve">Licence 1 en Génie </w:t>
            </w:r>
            <w:r w:rsidR="00817E00" w:rsidRPr="00373162">
              <w:rPr>
                <w:rFonts w:ascii="Times New Roman" w:hAnsi="Times New Roman" w:cs="Times New Roman"/>
                <w:sz w:val="32"/>
                <w:szCs w:val="32"/>
              </w:rPr>
              <w:t>informatique</w:t>
            </w:r>
            <w:r w:rsidR="00817E00" w:rsidRPr="00373162">
              <w:rPr>
                <w:rFonts w:ascii="Times New Roman" w:hAnsi="Times New Roman" w:cs="Times New Roman"/>
                <w:sz w:val="32"/>
                <w:szCs w:val="32"/>
                <w:lang w:bidi="fr-FR"/>
              </w:rPr>
              <w:t xml:space="preserve"> 2023</w:t>
            </w:r>
            <w:r w:rsidR="004107C0" w:rsidRPr="00373162">
              <w:rPr>
                <w:rFonts w:ascii="Times New Roman" w:hAnsi="Times New Roman" w:cs="Times New Roman"/>
                <w:sz w:val="32"/>
                <w:szCs w:val="32"/>
                <w:lang w:bidi="fr-FR"/>
              </w:rPr>
              <w:t>-2024</w:t>
            </w:r>
          </w:p>
          <w:p w14:paraId="155EF755" w14:textId="65F2D9E7" w:rsidR="00ED020F" w:rsidRPr="00373162" w:rsidRDefault="00ED020F" w:rsidP="00ED020F">
            <w:pPr>
              <w:pStyle w:val="Titre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373162">
              <w:rPr>
                <w:rFonts w:ascii="Times New Roman" w:hAnsi="Times New Roman" w:cs="Times New Roman"/>
                <w:sz w:val="36"/>
                <w:szCs w:val="36"/>
              </w:rPr>
              <w:t>UNIVERS PROFESSIONNEL (unipro)</w:t>
            </w:r>
          </w:p>
          <w:p w14:paraId="32C4A9DA" w14:textId="0CB96E7C" w:rsidR="00ED020F" w:rsidRPr="00373162" w:rsidRDefault="00ED020F" w:rsidP="00ED020F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bidi="fr-FR"/>
              </w:rPr>
            </w:pPr>
            <w:r w:rsidRPr="00373162">
              <w:rPr>
                <w:rFonts w:ascii="Times New Roman" w:hAnsi="Times New Roman" w:cs="Times New Roman"/>
                <w:sz w:val="32"/>
                <w:szCs w:val="32"/>
              </w:rPr>
              <w:t>Licence 2 en Génie informatique</w:t>
            </w:r>
            <w:r w:rsidRPr="00373162">
              <w:rPr>
                <w:rFonts w:ascii="Times New Roman" w:hAnsi="Times New Roman" w:cs="Times New Roman"/>
                <w:sz w:val="32"/>
                <w:szCs w:val="32"/>
                <w:lang w:bidi="fr-FR"/>
              </w:rPr>
              <w:t xml:space="preserve"> (en cours)</w:t>
            </w:r>
          </w:p>
          <w:p w14:paraId="65A77DF7" w14:textId="4C74F22E" w:rsidR="007443F8" w:rsidRPr="00373162" w:rsidRDefault="007443F8" w:rsidP="00414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598564D" w14:textId="304DBCFB" w:rsidR="007443F8" w:rsidRPr="00373162" w:rsidRDefault="007443F8" w:rsidP="00B359E4">
            <w:pPr>
              <w:pStyle w:val="Titre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373162">
              <w:rPr>
                <w:rFonts w:ascii="Times New Roman" w:hAnsi="Times New Roman" w:cs="Times New Roman"/>
                <w:sz w:val="36"/>
                <w:szCs w:val="36"/>
              </w:rPr>
              <w:t>ANDRE GUSTVE Anguille</w:t>
            </w:r>
          </w:p>
          <w:p w14:paraId="2033C58E" w14:textId="6926E6B7" w:rsidR="007443F8" w:rsidRPr="00373162" w:rsidRDefault="007443F8" w:rsidP="00B359E4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73162">
              <w:rPr>
                <w:rFonts w:ascii="Times New Roman" w:hAnsi="Times New Roman" w:cs="Times New Roman"/>
                <w:sz w:val="32"/>
                <w:szCs w:val="32"/>
              </w:rPr>
              <w:t xml:space="preserve">Baccalauréat </w:t>
            </w:r>
            <w:r w:rsidR="002B527F" w:rsidRPr="00373162">
              <w:rPr>
                <w:rFonts w:ascii="Times New Roman" w:hAnsi="Times New Roman" w:cs="Times New Roman"/>
                <w:sz w:val="32"/>
                <w:szCs w:val="32"/>
              </w:rPr>
              <w:t xml:space="preserve">en science </w:t>
            </w:r>
            <w:r w:rsidR="00B1713A" w:rsidRPr="00373162">
              <w:rPr>
                <w:rFonts w:ascii="Times New Roman" w:hAnsi="Times New Roman" w:cs="Times New Roman"/>
                <w:sz w:val="32"/>
                <w:szCs w:val="32"/>
              </w:rPr>
              <w:t>économique</w:t>
            </w:r>
            <w:r w:rsidR="002B527F" w:rsidRPr="0037316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1713A" w:rsidRPr="00373162">
              <w:rPr>
                <w:rFonts w:ascii="Times New Roman" w:hAnsi="Times New Roman" w:cs="Times New Roman"/>
                <w:sz w:val="32"/>
                <w:szCs w:val="32"/>
              </w:rPr>
              <w:t>et social</w:t>
            </w:r>
          </w:p>
          <w:p w14:paraId="62110044" w14:textId="13B8C75B" w:rsidR="007443F8" w:rsidRPr="00373162" w:rsidRDefault="007443F8" w:rsidP="00036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73162">
              <w:rPr>
                <w:rFonts w:ascii="Times New Roman" w:hAnsi="Times New Roman" w:cs="Times New Roman"/>
                <w:sz w:val="32"/>
                <w:szCs w:val="32"/>
              </w:rPr>
              <w:t>2022-2023</w:t>
            </w:r>
            <w:r w:rsidRPr="00373162">
              <w:rPr>
                <w:rFonts w:ascii="Times New Roman" w:hAnsi="Times New Roman" w:cs="Times New Roman"/>
                <w:sz w:val="32"/>
                <w:szCs w:val="32"/>
                <w:lang w:bidi="fr-FR"/>
              </w:rPr>
              <w:t xml:space="preserve"> </w:t>
            </w:r>
          </w:p>
          <w:p w14:paraId="022B9424" w14:textId="41765E1A" w:rsidR="002B527F" w:rsidRPr="00373162" w:rsidRDefault="002B527F" w:rsidP="002B527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73162">
              <w:rPr>
                <w:rFonts w:ascii="Times New Roman" w:hAnsi="Times New Roman" w:cs="Times New Roman"/>
              </w:rPr>
              <w:t xml:space="preserve">langues </w:t>
            </w:r>
          </w:p>
          <w:p w14:paraId="158308A7" w14:textId="7F108F7E" w:rsidR="002B527F" w:rsidRPr="00373162" w:rsidRDefault="002B527F" w:rsidP="002B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73162">
              <w:rPr>
                <w:rFonts w:ascii="Times New Roman" w:hAnsi="Times New Roman" w:cs="Times New Roman"/>
                <w:sz w:val="22"/>
              </w:rPr>
              <w:t>Français : Excellent</w:t>
            </w:r>
          </w:p>
          <w:p w14:paraId="3420991B" w14:textId="77777777" w:rsidR="002B527F" w:rsidRPr="00373162" w:rsidRDefault="002B527F" w:rsidP="002B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73162">
              <w:rPr>
                <w:rFonts w:ascii="Times New Roman" w:hAnsi="Times New Roman" w:cs="Times New Roman"/>
                <w:sz w:val="22"/>
              </w:rPr>
              <w:t>Anglais : Moyen</w:t>
            </w:r>
          </w:p>
          <w:p w14:paraId="6BD956B5" w14:textId="5D753D4B" w:rsidR="002B527F" w:rsidRPr="00373162" w:rsidRDefault="002B527F" w:rsidP="002B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09" w:type="dxa"/>
          </w:tcPr>
          <w:p w14:paraId="243FC965" w14:textId="77777777" w:rsidR="007443F8" w:rsidRPr="00373162" w:rsidRDefault="007443F8" w:rsidP="00036450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6" w:type="dxa"/>
          </w:tcPr>
          <w:p w14:paraId="64B422A7" w14:textId="40CA1977" w:rsidR="007443F8" w:rsidRPr="00373162" w:rsidRDefault="007443F8" w:rsidP="00036450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6" w:type="dxa"/>
          </w:tcPr>
          <w:p w14:paraId="4EBD12E9" w14:textId="25951E32" w:rsidR="007443F8" w:rsidRPr="00373162" w:rsidRDefault="007443F8" w:rsidP="00036450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68D53B0" w14:textId="77777777" w:rsidR="0043117B" w:rsidRPr="00373162" w:rsidRDefault="0067256F" w:rsidP="000C45FF">
      <w:pPr>
        <w:tabs>
          <w:tab w:val="left" w:pos="990"/>
        </w:tabs>
        <w:rPr>
          <w:rFonts w:ascii="Times New Roman" w:hAnsi="Times New Roman" w:cs="Times New Roman"/>
        </w:rPr>
      </w:pPr>
    </w:p>
    <w:sectPr w:rsidR="0043117B" w:rsidRPr="00373162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F11F" w14:textId="77777777" w:rsidR="0067256F" w:rsidRDefault="0067256F" w:rsidP="000C45FF">
      <w:r>
        <w:separator/>
      </w:r>
    </w:p>
  </w:endnote>
  <w:endnote w:type="continuationSeparator" w:id="0">
    <w:p w14:paraId="5307E598" w14:textId="77777777" w:rsidR="0067256F" w:rsidRDefault="0067256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AFDD" w14:textId="77777777" w:rsidR="0067256F" w:rsidRDefault="0067256F" w:rsidP="000C45FF">
      <w:r>
        <w:separator/>
      </w:r>
    </w:p>
  </w:footnote>
  <w:footnote w:type="continuationSeparator" w:id="0">
    <w:p w14:paraId="3ED89EF1" w14:textId="77777777" w:rsidR="0067256F" w:rsidRDefault="0067256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8067C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7C1C688" wp14:editId="3FEA2F5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B280F"/>
    <w:multiLevelType w:val="hybridMultilevel"/>
    <w:tmpl w:val="26FAB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E31154"/>
    <w:multiLevelType w:val="hybridMultilevel"/>
    <w:tmpl w:val="DF8200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F93D96"/>
    <w:multiLevelType w:val="hybridMultilevel"/>
    <w:tmpl w:val="CD9C77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DD"/>
    <w:rsid w:val="00003113"/>
    <w:rsid w:val="00007182"/>
    <w:rsid w:val="00026AE4"/>
    <w:rsid w:val="000336B1"/>
    <w:rsid w:val="00036450"/>
    <w:rsid w:val="00066FCB"/>
    <w:rsid w:val="0007213E"/>
    <w:rsid w:val="00094499"/>
    <w:rsid w:val="00095378"/>
    <w:rsid w:val="000B45B0"/>
    <w:rsid w:val="000C45FF"/>
    <w:rsid w:val="000D045B"/>
    <w:rsid w:val="000E3FD1"/>
    <w:rsid w:val="00104C1C"/>
    <w:rsid w:val="00112054"/>
    <w:rsid w:val="0012409D"/>
    <w:rsid w:val="001424E5"/>
    <w:rsid w:val="001525E1"/>
    <w:rsid w:val="00165FA6"/>
    <w:rsid w:val="00180329"/>
    <w:rsid w:val="0019001F"/>
    <w:rsid w:val="001A74A5"/>
    <w:rsid w:val="001B2ABD"/>
    <w:rsid w:val="001C393A"/>
    <w:rsid w:val="001E0391"/>
    <w:rsid w:val="001E1759"/>
    <w:rsid w:val="001E5740"/>
    <w:rsid w:val="001F1ECC"/>
    <w:rsid w:val="002327B1"/>
    <w:rsid w:val="002400EB"/>
    <w:rsid w:val="00256CF7"/>
    <w:rsid w:val="00257E6C"/>
    <w:rsid w:val="002614FD"/>
    <w:rsid w:val="0027104B"/>
    <w:rsid w:val="00281FD5"/>
    <w:rsid w:val="002943D0"/>
    <w:rsid w:val="002A64F6"/>
    <w:rsid w:val="002B527F"/>
    <w:rsid w:val="002B67A2"/>
    <w:rsid w:val="002D35E2"/>
    <w:rsid w:val="002D3CA3"/>
    <w:rsid w:val="002E10AD"/>
    <w:rsid w:val="002F05AF"/>
    <w:rsid w:val="002F32BB"/>
    <w:rsid w:val="002F44C7"/>
    <w:rsid w:val="0030481B"/>
    <w:rsid w:val="003156FC"/>
    <w:rsid w:val="003254B5"/>
    <w:rsid w:val="00335702"/>
    <w:rsid w:val="0037121F"/>
    <w:rsid w:val="00373162"/>
    <w:rsid w:val="003768C5"/>
    <w:rsid w:val="003A6B7D"/>
    <w:rsid w:val="003B06CA"/>
    <w:rsid w:val="003C12D2"/>
    <w:rsid w:val="003C563F"/>
    <w:rsid w:val="004071FC"/>
    <w:rsid w:val="004107C0"/>
    <w:rsid w:val="004142CD"/>
    <w:rsid w:val="00445947"/>
    <w:rsid w:val="004813B3"/>
    <w:rsid w:val="00496591"/>
    <w:rsid w:val="004A5FCD"/>
    <w:rsid w:val="004C63E4"/>
    <w:rsid w:val="004D3011"/>
    <w:rsid w:val="005262AC"/>
    <w:rsid w:val="005C5E96"/>
    <w:rsid w:val="005E39D5"/>
    <w:rsid w:val="00600670"/>
    <w:rsid w:val="0062123A"/>
    <w:rsid w:val="0064278D"/>
    <w:rsid w:val="00646E75"/>
    <w:rsid w:val="0067256F"/>
    <w:rsid w:val="00672998"/>
    <w:rsid w:val="006771D0"/>
    <w:rsid w:val="006F01BC"/>
    <w:rsid w:val="006F06DD"/>
    <w:rsid w:val="00715FCB"/>
    <w:rsid w:val="007221E8"/>
    <w:rsid w:val="00743101"/>
    <w:rsid w:val="007443F8"/>
    <w:rsid w:val="007627AC"/>
    <w:rsid w:val="00776ED0"/>
    <w:rsid w:val="007775E1"/>
    <w:rsid w:val="007867A0"/>
    <w:rsid w:val="007927F5"/>
    <w:rsid w:val="00792EAB"/>
    <w:rsid w:val="00801999"/>
    <w:rsid w:val="00802CA0"/>
    <w:rsid w:val="00817E00"/>
    <w:rsid w:val="00857880"/>
    <w:rsid w:val="0086713F"/>
    <w:rsid w:val="00881567"/>
    <w:rsid w:val="00897363"/>
    <w:rsid w:val="008C1099"/>
    <w:rsid w:val="008C43A5"/>
    <w:rsid w:val="008D56E8"/>
    <w:rsid w:val="008E73D2"/>
    <w:rsid w:val="008F2702"/>
    <w:rsid w:val="008F3B10"/>
    <w:rsid w:val="009260CD"/>
    <w:rsid w:val="00931785"/>
    <w:rsid w:val="00952C25"/>
    <w:rsid w:val="00985618"/>
    <w:rsid w:val="00993124"/>
    <w:rsid w:val="009B57A7"/>
    <w:rsid w:val="00A2118D"/>
    <w:rsid w:val="00A40172"/>
    <w:rsid w:val="00A45A1C"/>
    <w:rsid w:val="00AD76E2"/>
    <w:rsid w:val="00AE78D8"/>
    <w:rsid w:val="00B1713A"/>
    <w:rsid w:val="00B20152"/>
    <w:rsid w:val="00B30239"/>
    <w:rsid w:val="00B359E4"/>
    <w:rsid w:val="00B57D98"/>
    <w:rsid w:val="00B67E52"/>
    <w:rsid w:val="00B70850"/>
    <w:rsid w:val="00BD6A41"/>
    <w:rsid w:val="00BF0FFD"/>
    <w:rsid w:val="00C066B6"/>
    <w:rsid w:val="00C331FF"/>
    <w:rsid w:val="00C37BA1"/>
    <w:rsid w:val="00C4276E"/>
    <w:rsid w:val="00C4674C"/>
    <w:rsid w:val="00C47729"/>
    <w:rsid w:val="00C47CB4"/>
    <w:rsid w:val="00C506CF"/>
    <w:rsid w:val="00C57529"/>
    <w:rsid w:val="00C72BED"/>
    <w:rsid w:val="00C81A51"/>
    <w:rsid w:val="00C9578B"/>
    <w:rsid w:val="00CB0055"/>
    <w:rsid w:val="00CC0C6D"/>
    <w:rsid w:val="00D04BFE"/>
    <w:rsid w:val="00D2522B"/>
    <w:rsid w:val="00D3650F"/>
    <w:rsid w:val="00D422DE"/>
    <w:rsid w:val="00D5459D"/>
    <w:rsid w:val="00D61EEB"/>
    <w:rsid w:val="00D72F74"/>
    <w:rsid w:val="00D84C66"/>
    <w:rsid w:val="00D9175D"/>
    <w:rsid w:val="00DA1F4D"/>
    <w:rsid w:val="00DD172A"/>
    <w:rsid w:val="00E06E4D"/>
    <w:rsid w:val="00E23957"/>
    <w:rsid w:val="00E25A26"/>
    <w:rsid w:val="00E32BFA"/>
    <w:rsid w:val="00E37376"/>
    <w:rsid w:val="00E4381A"/>
    <w:rsid w:val="00E55D74"/>
    <w:rsid w:val="00E6219C"/>
    <w:rsid w:val="00EA15AA"/>
    <w:rsid w:val="00ED020F"/>
    <w:rsid w:val="00F14CB6"/>
    <w:rsid w:val="00F17D8E"/>
    <w:rsid w:val="00F32076"/>
    <w:rsid w:val="00F60274"/>
    <w:rsid w:val="00F77FB9"/>
    <w:rsid w:val="00F8321F"/>
    <w:rsid w:val="00FB068F"/>
    <w:rsid w:val="00FB3CE1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B93B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fr-FR%7b970CFEB1-0485-461E-A9A6-E07EE31516EB%7d\%7b8EDBB9BE-4875-414D-A6C2-6529C79D08F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DABD7CE567416480BABB4D281FE8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B93269-C1A5-4663-AE38-07BFD080D63E}"/>
      </w:docPartPr>
      <w:docPartBody>
        <w:p w:rsidR="00E83756" w:rsidRDefault="00FB6DC7" w:rsidP="00FB6DC7">
          <w:pPr>
            <w:pStyle w:val="DDDABD7CE567416480BABB4D281FE86A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FFE5C6847997457A908260F3B1FB9E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9B2B74-E71B-48CC-99F3-0ECB4A93B5A5}"/>
      </w:docPartPr>
      <w:docPartBody>
        <w:p w:rsidR="00E83756" w:rsidRDefault="00FB6DC7" w:rsidP="00FB6DC7">
          <w:pPr>
            <w:pStyle w:val="FFE5C6847997457A908260F3B1FB9EBF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450D9F15BC6C408A9AE5986E34B0C8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9E86D5-AFFB-4618-B990-A440DD4E54D7}"/>
      </w:docPartPr>
      <w:docPartBody>
        <w:p w:rsidR="00E83756" w:rsidRDefault="00FB6DC7" w:rsidP="00FB6DC7">
          <w:pPr>
            <w:pStyle w:val="450D9F15BC6C408A9AE5986E34B0C8C0"/>
          </w:pPr>
          <w:r w:rsidRPr="008F2702">
            <w:rPr>
              <w:lang w:bidi="fr-FR"/>
            </w:rPr>
            <w:t>Loisirs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C7"/>
    <w:rsid w:val="00027DB7"/>
    <w:rsid w:val="00055F00"/>
    <w:rsid w:val="000D47AA"/>
    <w:rsid w:val="00384678"/>
    <w:rsid w:val="003A5C7F"/>
    <w:rsid w:val="004B6D44"/>
    <w:rsid w:val="006D0FA0"/>
    <w:rsid w:val="00A82AC1"/>
    <w:rsid w:val="00C24A0F"/>
    <w:rsid w:val="00D93997"/>
    <w:rsid w:val="00E67717"/>
    <w:rsid w:val="00E83756"/>
    <w:rsid w:val="00F054A8"/>
    <w:rsid w:val="00FB6DC7"/>
    <w:rsid w:val="00FD1E88"/>
    <w:rsid w:val="00FE222C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DDDABD7CE567416480BABB4D281FE86A">
    <w:name w:val="DDDABD7CE567416480BABB4D281FE86A"/>
    <w:rsid w:val="00FB6DC7"/>
  </w:style>
  <w:style w:type="paragraph" w:customStyle="1" w:styleId="FFE5C6847997457A908260F3B1FB9EBF">
    <w:name w:val="FFE5C6847997457A908260F3B1FB9EBF"/>
    <w:rsid w:val="00FB6DC7"/>
  </w:style>
  <w:style w:type="paragraph" w:customStyle="1" w:styleId="450D9F15BC6C408A9AE5986E34B0C8C0">
    <w:name w:val="450D9F15BC6C408A9AE5986E34B0C8C0"/>
    <w:rsid w:val="00FB6D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{8EDBB9BE-4875-414D-A6C2-6529C79D08FB}tf00546271_win32</Template>
  <TotalTime>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2024-10-11T15:31:00Z</dcterms:created>
  <dcterms:modified xsi:type="dcterms:W3CDTF">2025-04-10T12:20:00Z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KeyPoints">
    <vt:lpwstr/>
  </property>
</Properties>
</file>